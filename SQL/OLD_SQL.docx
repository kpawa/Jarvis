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936" w:rsidRDefault="00074936" w:rsidP="00074936">
      <w:r>
        <w:t>GO</w:t>
      </w:r>
    </w:p>
    <w:p w:rsidR="00074936" w:rsidRDefault="00074936" w:rsidP="00074936">
      <w:r>
        <w:t>-- FK from Device</w:t>
      </w:r>
    </w:p>
    <w:p w:rsidR="00074936" w:rsidRDefault="00074936" w:rsidP="00074936"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StoredData</w:t>
      </w:r>
      <w:proofErr w:type="spellEnd"/>
      <w:r>
        <w:t xml:space="preserve">') </w:t>
      </w:r>
    </w:p>
    <w:p w:rsidR="00074936" w:rsidRDefault="00074936" w:rsidP="00074936">
      <w:r>
        <w:t xml:space="preserve">IS NOT NULL DROP TABLE </w:t>
      </w:r>
      <w:proofErr w:type="spellStart"/>
      <w:proofErr w:type="gramStart"/>
      <w:r>
        <w:t>StoredData</w:t>
      </w:r>
      <w:proofErr w:type="spellEnd"/>
      <w:r>
        <w:t>;</w:t>
      </w:r>
      <w:proofErr w:type="gramEnd"/>
    </w:p>
    <w:p w:rsidR="00074936" w:rsidRDefault="00074936" w:rsidP="00074936">
      <w:r>
        <w:t xml:space="preserve">-- FK from </w:t>
      </w:r>
      <w:proofErr w:type="spellStart"/>
      <w:r>
        <w:t>ProviderAccount</w:t>
      </w:r>
      <w:proofErr w:type="spellEnd"/>
      <w:r>
        <w:t xml:space="preserve">, </w:t>
      </w:r>
      <w:proofErr w:type="spellStart"/>
      <w:r>
        <w:t>DeviceData</w:t>
      </w:r>
      <w:proofErr w:type="spellEnd"/>
    </w:p>
    <w:p w:rsidR="00074936" w:rsidRDefault="00074936" w:rsidP="00074936">
      <w:r>
        <w:t>IF OBJECT_</w:t>
      </w:r>
      <w:proofErr w:type="gramStart"/>
      <w:r>
        <w:t>ID(</w:t>
      </w:r>
      <w:proofErr w:type="gramEnd"/>
      <w:r>
        <w:t xml:space="preserve">'Device') </w:t>
      </w:r>
    </w:p>
    <w:p w:rsidR="00074936" w:rsidRDefault="00074936" w:rsidP="00074936">
      <w:r>
        <w:t xml:space="preserve">IS NOT NULL DROP TABLE </w:t>
      </w:r>
      <w:proofErr w:type="gramStart"/>
      <w:r>
        <w:t>Device;</w:t>
      </w:r>
      <w:proofErr w:type="gramEnd"/>
    </w:p>
    <w:p w:rsidR="00074936" w:rsidRDefault="00074936" w:rsidP="00074936"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DeviceData</w:t>
      </w:r>
      <w:proofErr w:type="spellEnd"/>
      <w:r>
        <w:t xml:space="preserve">') </w:t>
      </w:r>
    </w:p>
    <w:p w:rsidR="00074936" w:rsidRDefault="00074936" w:rsidP="00074936">
      <w:r>
        <w:t xml:space="preserve">IS NOT NULL DROP TABLE </w:t>
      </w:r>
      <w:proofErr w:type="spellStart"/>
      <w:proofErr w:type="gramStart"/>
      <w:r>
        <w:t>DeviceData</w:t>
      </w:r>
      <w:proofErr w:type="spellEnd"/>
      <w:r>
        <w:t>;</w:t>
      </w:r>
      <w:proofErr w:type="gramEnd"/>
    </w:p>
    <w:p w:rsidR="00074936" w:rsidRDefault="00074936" w:rsidP="00074936"/>
    <w:p w:rsidR="00074936" w:rsidRDefault="00074936" w:rsidP="00074936">
      <w:r>
        <w:t>GO</w:t>
      </w:r>
    </w:p>
    <w:p w:rsidR="00074936" w:rsidRDefault="00074936" w:rsidP="00074936">
      <w:r>
        <w:t>-- FK from Account</w:t>
      </w:r>
    </w:p>
    <w:p w:rsidR="00074936" w:rsidRDefault="00074936" w:rsidP="00074936"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ProviderAccount</w:t>
      </w:r>
      <w:proofErr w:type="spellEnd"/>
      <w:r>
        <w:t xml:space="preserve">') </w:t>
      </w:r>
    </w:p>
    <w:p w:rsidR="00074936" w:rsidRDefault="00074936" w:rsidP="00074936">
      <w:r>
        <w:t xml:space="preserve">IS NOT NULL DROP TABLE </w:t>
      </w:r>
      <w:proofErr w:type="spellStart"/>
      <w:proofErr w:type="gramStart"/>
      <w:r>
        <w:t>ProviderAccount</w:t>
      </w:r>
      <w:proofErr w:type="spellEnd"/>
      <w:r>
        <w:t>;</w:t>
      </w:r>
      <w:proofErr w:type="gramEnd"/>
    </w:p>
    <w:p w:rsidR="00074936" w:rsidRDefault="00074936" w:rsidP="00074936"/>
    <w:p w:rsidR="00074936" w:rsidRDefault="00074936" w:rsidP="00074936">
      <w:r>
        <w:t>-- FK from Account</w:t>
      </w:r>
    </w:p>
    <w:p w:rsidR="00074936" w:rsidRDefault="00074936" w:rsidP="00074936">
      <w:r>
        <w:t>IF OBJECT_</w:t>
      </w:r>
      <w:proofErr w:type="gramStart"/>
      <w:r>
        <w:t>ID(</w:t>
      </w:r>
      <w:proofErr w:type="gramEnd"/>
      <w:r>
        <w:t xml:space="preserve">'Details') </w:t>
      </w:r>
    </w:p>
    <w:p w:rsidR="00074936" w:rsidRDefault="00074936" w:rsidP="00074936">
      <w:r>
        <w:t xml:space="preserve">IS NOT NULL DROP TABLE </w:t>
      </w:r>
      <w:proofErr w:type="gramStart"/>
      <w:r>
        <w:t>Details;</w:t>
      </w:r>
      <w:proofErr w:type="gramEnd"/>
    </w:p>
    <w:p w:rsidR="00074936" w:rsidRDefault="00074936" w:rsidP="00074936"/>
    <w:p w:rsidR="00074936" w:rsidRDefault="00074936" w:rsidP="00074936">
      <w:r>
        <w:t>IF OBJECT_</w:t>
      </w:r>
      <w:proofErr w:type="gramStart"/>
      <w:r>
        <w:t>ID(</w:t>
      </w:r>
      <w:proofErr w:type="gramEnd"/>
      <w:r>
        <w:t xml:space="preserve">'Account') </w:t>
      </w:r>
    </w:p>
    <w:p w:rsidR="00074936" w:rsidRDefault="00074936" w:rsidP="00074936">
      <w:r>
        <w:t xml:space="preserve">IS NOT NULL DROP TABLE </w:t>
      </w:r>
      <w:proofErr w:type="gramStart"/>
      <w:r>
        <w:t>Account;</w:t>
      </w:r>
      <w:proofErr w:type="gramEnd"/>
    </w:p>
    <w:p w:rsidR="00074936" w:rsidRDefault="00074936" w:rsidP="00074936"/>
    <w:p w:rsidR="00074936" w:rsidRDefault="00074936" w:rsidP="00074936">
      <w:r>
        <w:t>GO -- CREATE TABLES</w:t>
      </w:r>
    </w:p>
    <w:p w:rsidR="00074936" w:rsidRDefault="00074936" w:rsidP="00074936">
      <w:r>
        <w:t>CREATE TABLE Account (</w:t>
      </w:r>
    </w:p>
    <w:p w:rsidR="00074936" w:rsidRDefault="00074936" w:rsidP="00074936">
      <w:r>
        <w:tab/>
      </w:r>
      <w:proofErr w:type="spellStart"/>
      <w:proofErr w:type="gramStart"/>
      <w:r>
        <w:t>accountID</w:t>
      </w:r>
      <w:proofErr w:type="spellEnd"/>
      <w:proofErr w:type="gramEnd"/>
      <w:r>
        <w:tab/>
        <w:t>INT IDENTITY(1000, 1) PRIMARY KEY,</w:t>
      </w:r>
    </w:p>
    <w:p w:rsidR="00074936" w:rsidRDefault="00074936" w:rsidP="00074936">
      <w:r>
        <w:tab/>
      </w:r>
      <w:proofErr w:type="gramStart"/>
      <w:r>
        <w:t>email</w:t>
      </w:r>
      <w:proofErr w:type="gramEnd"/>
      <w:r>
        <w:tab/>
      </w:r>
      <w:r>
        <w:tab/>
        <w:t>VARCHAR(255) NOT NULL,</w:t>
      </w:r>
    </w:p>
    <w:p w:rsidR="00074936" w:rsidRDefault="00074936" w:rsidP="00074936">
      <w:r>
        <w:tab/>
      </w:r>
      <w:proofErr w:type="gramStart"/>
      <w:r>
        <w:t>password</w:t>
      </w:r>
      <w:proofErr w:type="gramEnd"/>
      <w:r>
        <w:tab/>
        <w:t>VARCHAR(255) NOT NULL,</w:t>
      </w:r>
    </w:p>
    <w:p w:rsidR="00074936" w:rsidRDefault="00074936" w:rsidP="00074936">
      <w:r>
        <w:tab/>
      </w:r>
      <w:proofErr w:type="spellStart"/>
      <w:proofErr w:type="gramStart"/>
      <w:r>
        <w:t>firstname</w:t>
      </w:r>
      <w:proofErr w:type="spellEnd"/>
      <w:proofErr w:type="gramEnd"/>
      <w:r>
        <w:tab/>
        <w:t>VARCHAR(255) NOT NULL,</w:t>
      </w:r>
    </w:p>
    <w:p w:rsidR="00074936" w:rsidRDefault="00074936" w:rsidP="00074936">
      <w:r>
        <w:tab/>
      </w:r>
      <w:proofErr w:type="spellStart"/>
      <w:proofErr w:type="gramStart"/>
      <w:r>
        <w:t>lastname</w:t>
      </w:r>
      <w:proofErr w:type="spellEnd"/>
      <w:proofErr w:type="gramEnd"/>
      <w:r>
        <w:tab/>
        <w:t>VARCHAR(255) NOT NULL,</w:t>
      </w:r>
    </w:p>
    <w:p w:rsidR="00074936" w:rsidRDefault="00074936" w:rsidP="00074936">
      <w:r>
        <w:tab/>
      </w:r>
      <w:proofErr w:type="gramStart"/>
      <w:r>
        <w:t>birthdate</w:t>
      </w:r>
      <w:proofErr w:type="gramEnd"/>
      <w:r>
        <w:tab/>
        <w:t>DATE NOT NULL,</w:t>
      </w:r>
    </w:p>
    <w:p w:rsidR="00074936" w:rsidRDefault="00074936" w:rsidP="00074936">
      <w:r>
        <w:tab/>
      </w:r>
      <w:proofErr w:type="gramStart"/>
      <w:r>
        <w:t>type</w:t>
      </w:r>
      <w:proofErr w:type="gramEnd"/>
      <w:r>
        <w:tab/>
      </w:r>
      <w:r>
        <w:tab/>
        <w:t xml:space="preserve">VARCHAR(255) NOT NULL, </w:t>
      </w:r>
    </w:p>
    <w:p w:rsidR="00074936" w:rsidRDefault="00074936" w:rsidP="00074936">
      <w:r>
        <w:tab/>
        <w:t xml:space="preserve">CHECK (type IN ('Admin', 'Business', </w:t>
      </w:r>
      <w:proofErr w:type="gramStart"/>
      <w:r>
        <w:t>'Consumer'</w:t>
      </w:r>
      <w:proofErr w:type="gramEnd"/>
      <w:r>
        <w:t>))</w:t>
      </w:r>
    </w:p>
    <w:p w:rsidR="00074936" w:rsidRDefault="00074936" w:rsidP="00074936">
      <w:r>
        <w:t>)</w:t>
      </w:r>
    </w:p>
    <w:p w:rsidR="00074936" w:rsidRDefault="00074936" w:rsidP="00074936"/>
    <w:p w:rsidR="00074936" w:rsidRDefault="00074936" w:rsidP="00074936">
      <w:r>
        <w:t>CREATE TABLE Details (</w:t>
      </w:r>
    </w:p>
    <w:p w:rsidR="00074936" w:rsidRDefault="00074936" w:rsidP="00074936">
      <w:r>
        <w:tab/>
      </w:r>
      <w:proofErr w:type="spellStart"/>
      <w:proofErr w:type="gramStart"/>
      <w:r>
        <w:t>accountID</w:t>
      </w:r>
      <w:proofErr w:type="spellEnd"/>
      <w:proofErr w:type="gramEnd"/>
      <w:r>
        <w:tab/>
        <w:t>INT PRIMARY KEY,</w:t>
      </w:r>
    </w:p>
    <w:p w:rsidR="00074936" w:rsidRDefault="00074936" w:rsidP="00074936">
      <w:r>
        <w:tab/>
      </w:r>
      <w:proofErr w:type="spellStart"/>
      <w:proofErr w:type="gramStart"/>
      <w:r>
        <w:t>familysize</w:t>
      </w:r>
      <w:proofErr w:type="spellEnd"/>
      <w:proofErr w:type="gramEnd"/>
      <w:r>
        <w:tab/>
        <w:t>INT,</w:t>
      </w:r>
    </w:p>
    <w:p w:rsidR="00074936" w:rsidRDefault="00074936" w:rsidP="00074936">
      <w:r>
        <w:tab/>
      </w:r>
      <w:proofErr w:type="gramStart"/>
      <w:r>
        <w:t>children</w:t>
      </w:r>
      <w:proofErr w:type="gramEnd"/>
      <w:r>
        <w:tab/>
        <w:t>INT,</w:t>
      </w:r>
    </w:p>
    <w:p w:rsidR="00074936" w:rsidRDefault="00074936" w:rsidP="00074936">
      <w:r>
        <w:tab/>
      </w:r>
      <w:proofErr w:type="gramStart"/>
      <w:r>
        <w:t>adults</w:t>
      </w:r>
      <w:proofErr w:type="gramEnd"/>
      <w:r>
        <w:tab/>
      </w:r>
      <w:r>
        <w:tab/>
        <w:t>INT,</w:t>
      </w:r>
    </w:p>
    <w:p w:rsidR="00074936" w:rsidRDefault="00074936" w:rsidP="00074936">
      <w:r>
        <w:tab/>
      </w:r>
      <w:proofErr w:type="gramStart"/>
      <w:r>
        <w:t>rooms</w:t>
      </w:r>
      <w:proofErr w:type="gramEnd"/>
      <w:r>
        <w:tab/>
      </w:r>
      <w:r>
        <w:tab/>
        <w:t>INT,</w:t>
      </w:r>
    </w:p>
    <w:p w:rsidR="00074936" w:rsidRDefault="00074936" w:rsidP="00074936">
      <w:r>
        <w:tab/>
      </w:r>
      <w:proofErr w:type="gramStart"/>
      <w:r>
        <w:t>address</w:t>
      </w:r>
      <w:proofErr w:type="gramEnd"/>
      <w:r>
        <w:tab/>
      </w:r>
      <w:r>
        <w:tab/>
        <w:t>VARCHAR(255),</w:t>
      </w:r>
    </w:p>
    <w:p w:rsidR="00074936" w:rsidRDefault="00074936" w:rsidP="00074936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accountID</w:t>
      </w:r>
      <w:proofErr w:type="spellEnd"/>
      <w:r>
        <w:t>) REFERENCES Account(</w:t>
      </w:r>
      <w:proofErr w:type="spellStart"/>
      <w:r>
        <w:t>accountID</w:t>
      </w:r>
      <w:proofErr w:type="spellEnd"/>
      <w:r>
        <w:t>)</w:t>
      </w:r>
    </w:p>
    <w:p w:rsidR="00074936" w:rsidRDefault="00074936" w:rsidP="00074936">
      <w:r>
        <w:t>)</w:t>
      </w:r>
    </w:p>
    <w:p w:rsidR="00074936" w:rsidRDefault="00074936" w:rsidP="00074936"/>
    <w:p w:rsidR="00074936" w:rsidRDefault="00074936" w:rsidP="00074936">
      <w:r>
        <w:t xml:space="preserve">CREATE TABLE </w:t>
      </w:r>
      <w:proofErr w:type="spellStart"/>
      <w:r>
        <w:t>ProviderAccount</w:t>
      </w:r>
      <w:proofErr w:type="spellEnd"/>
      <w:r>
        <w:t xml:space="preserve"> (</w:t>
      </w:r>
    </w:p>
    <w:p w:rsidR="00074936" w:rsidRDefault="00074936" w:rsidP="00074936">
      <w:r>
        <w:tab/>
      </w:r>
      <w:proofErr w:type="spellStart"/>
      <w:proofErr w:type="gramStart"/>
      <w:r>
        <w:t>accountID</w:t>
      </w:r>
      <w:proofErr w:type="spellEnd"/>
      <w:proofErr w:type="gramEnd"/>
      <w:r>
        <w:tab/>
        <w:t>INT PRIMARY KEY,</w:t>
      </w:r>
    </w:p>
    <w:p w:rsidR="00074936" w:rsidRDefault="00074936" w:rsidP="00074936">
      <w:r>
        <w:tab/>
      </w:r>
      <w:proofErr w:type="gramStart"/>
      <w:r>
        <w:t>username</w:t>
      </w:r>
      <w:proofErr w:type="gramEnd"/>
      <w:r>
        <w:tab/>
        <w:t>VARCHAR(255) NOT NULL,</w:t>
      </w:r>
    </w:p>
    <w:p w:rsidR="00074936" w:rsidRDefault="00074936" w:rsidP="00074936">
      <w:r>
        <w:tab/>
      </w:r>
      <w:proofErr w:type="gramStart"/>
      <w:r>
        <w:t>password</w:t>
      </w:r>
      <w:proofErr w:type="gramEnd"/>
      <w:r>
        <w:tab/>
        <w:t>VARCHAR(255) NOT NULL,</w:t>
      </w:r>
    </w:p>
    <w:p w:rsidR="00074936" w:rsidRDefault="00074936" w:rsidP="00074936">
      <w:r>
        <w:lastRenderedPageBreak/>
        <w:tab/>
      </w:r>
      <w:proofErr w:type="gramStart"/>
      <w:r>
        <w:t>provider</w:t>
      </w:r>
      <w:proofErr w:type="gramEnd"/>
      <w:r>
        <w:tab/>
        <w:t>VARCHAR(255) NOT NULL, -- want to restrict somehow</w:t>
      </w:r>
    </w:p>
    <w:p w:rsidR="00074936" w:rsidRDefault="00074936" w:rsidP="00074936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accountID</w:t>
      </w:r>
      <w:proofErr w:type="spellEnd"/>
      <w:r>
        <w:t>) REFERENCES Account(</w:t>
      </w:r>
      <w:proofErr w:type="spellStart"/>
      <w:r>
        <w:t>accountID</w:t>
      </w:r>
      <w:proofErr w:type="spellEnd"/>
      <w:r>
        <w:t>)</w:t>
      </w:r>
    </w:p>
    <w:p w:rsidR="00074936" w:rsidRDefault="00074936" w:rsidP="00074936">
      <w:r>
        <w:t>)</w:t>
      </w:r>
    </w:p>
    <w:p w:rsidR="00074936" w:rsidRDefault="00074936" w:rsidP="00074936"/>
    <w:p w:rsidR="00074936" w:rsidRDefault="00074936" w:rsidP="00074936">
      <w:r>
        <w:t xml:space="preserve">CREATE TABLE </w:t>
      </w:r>
      <w:proofErr w:type="spellStart"/>
      <w:r>
        <w:t>DeviceData</w:t>
      </w:r>
      <w:proofErr w:type="spellEnd"/>
      <w:r>
        <w:t xml:space="preserve"> (</w:t>
      </w:r>
    </w:p>
    <w:p w:rsidR="00074936" w:rsidRDefault="00074936" w:rsidP="00074936">
      <w:r>
        <w:tab/>
      </w:r>
      <w:proofErr w:type="spellStart"/>
      <w:proofErr w:type="gramStart"/>
      <w:r>
        <w:t>dataID</w:t>
      </w:r>
      <w:proofErr w:type="spellEnd"/>
      <w:proofErr w:type="gramEnd"/>
      <w:r>
        <w:tab/>
      </w:r>
      <w:r>
        <w:tab/>
        <w:t>INT PRIMARY KEY,</w:t>
      </w:r>
    </w:p>
    <w:p w:rsidR="00074936" w:rsidRDefault="00074936" w:rsidP="00074936">
      <w:r>
        <w:tab/>
      </w:r>
      <w:proofErr w:type="gramStart"/>
      <w:r>
        <w:t>state</w:t>
      </w:r>
      <w:proofErr w:type="gramEnd"/>
      <w:r>
        <w:tab/>
      </w:r>
      <w:r>
        <w:tab/>
        <w:t>VARCHAR(255) NOT NULL,</w:t>
      </w:r>
    </w:p>
    <w:p w:rsidR="00074936" w:rsidRDefault="00074936" w:rsidP="00074936">
      <w:r>
        <w:tab/>
      </w:r>
      <w:proofErr w:type="spellStart"/>
      <w:proofErr w:type="gramStart"/>
      <w:r>
        <w:t>kwhour</w:t>
      </w:r>
      <w:proofErr w:type="spellEnd"/>
      <w:proofErr w:type="gramEnd"/>
      <w:r>
        <w:tab/>
      </w:r>
      <w:r>
        <w:tab/>
        <w:t>FLOAT(2) NOT NULL -- number with 2 decimals</w:t>
      </w:r>
    </w:p>
    <w:p w:rsidR="00074936" w:rsidRDefault="00074936" w:rsidP="00074936">
      <w:r>
        <w:t>)</w:t>
      </w:r>
    </w:p>
    <w:p w:rsidR="00074936" w:rsidRDefault="00074936" w:rsidP="00074936"/>
    <w:p w:rsidR="00074936" w:rsidRDefault="00074936" w:rsidP="00074936">
      <w:r>
        <w:t>CREATE TABLE Device (</w:t>
      </w:r>
    </w:p>
    <w:p w:rsidR="00074936" w:rsidRDefault="00074936" w:rsidP="00074936">
      <w:r>
        <w:tab/>
      </w:r>
      <w:proofErr w:type="spellStart"/>
      <w:proofErr w:type="gramStart"/>
      <w:r>
        <w:t>deviceID</w:t>
      </w:r>
      <w:proofErr w:type="spellEnd"/>
      <w:proofErr w:type="gramEnd"/>
      <w:r>
        <w:tab/>
        <w:t>INT PRIMARY KEY,</w:t>
      </w:r>
    </w:p>
    <w:p w:rsidR="00074936" w:rsidRDefault="00074936" w:rsidP="00074936">
      <w:r>
        <w:tab/>
      </w:r>
      <w:proofErr w:type="gramStart"/>
      <w:r>
        <w:t>category</w:t>
      </w:r>
      <w:proofErr w:type="gramEnd"/>
      <w:r>
        <w:tab/>
        <w:t>VARCHAR(255),</w:t>
      </w:r>
    </w:p>
    <w:p w:rsidR="00074936" w:rsidRDefault="00074936" w:rsidP="00074936">
      <w:r>
        <w:tab/>
      </w:r>
      <w:proofErr w:type="spellStart"/>
      <w:proofErr w:type="gramStart"/>
      <w:r>
        <w:t>accountID</w:t>
      </w:r>
      <w:proofErr w:type="spellEnd"/>
      <w:proofErr w:type="gramEnd"/>
      <w:r>
        <w:tab/>
        <w:t>INT NOT NULL,</w:t>
      </w:r>
    </w:p>
    <w:p w:rsidR="00074936" w:rsidRDefault="00074936" w:rsidP="00074936">
      <w:r>
        <w:tab/>
      </w:r>
      <w:proofErr w:type="spellStart"/>
      <w:proofErr w:type="gramStart"/>
      <w:r>
        <w:t>dataID</w:t>
      </w:r>
      <w:proofErr w:type="spellEnd"/>
      <w:proofErr w:type="gramEnd"/>
      <w:r>
        <w:tab/>
      </w:r>
      <w:r>
        <w:tab/>
        <w:t>INT NOT NULL,</w:t>
      </w:r>
    </w:p>
    <w:p w:rsidR="00074936" w:rsidRDefault="00074936" w:rsidP="00074936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accountID</w:t>
      </w:r>
      <w:proofErr w:type="spellEnd"/>
      <w:r>
        <w:t>) REFERENCES Account(</w:t>
      </w:r>
      <w:proofErr w:type="spellStart"/>
      <w:r>
        <w:t>accountID</w:t>
      </w:r>
      <w:proofErr w:type="spellEnd"/>
      <w:r>
        <w:t>),</w:t>
      </w:r>
    </w:p>
    <w:p w:rsidR="00074936" w:rsidRDefault="00074936" w:rsidP="00074936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dataID</w:t>
      </w:r>
      <w:proofErr w:type="spellEnd"/>
      <w:r>
        <w:t xml:space="preserve">) REFERENCES </w:t>
      </w:r>
      <w:proofErr w:type="spellStart"/>
      <w:r>
        <w:t>DeviceData</w:t>
      </w:r>
      <w:proofErr w:type="spellEnd"/>
      <w:r>
        <w:t>(</w:t>
      </w:r>
      <w:proofErr w:type="spellStart"/>
      <w:r>
        <w:t>dataID</w:t>
      </w:r>
      <w:proofErr w:type="spellEnd"/>
      <w:r>
        <w:t>)</w:t>
      </w:r>
    </w:p>
    <w:p w:rsidR="00074936" w:rsidRDefault="00074936" w:rsidP="00074936">
      <w:r>
        <w:t>)</w:t>
      </w:r>
    </w:p>
    <w:p w:rsidR="00074936" w:rsidRDefault="00074936" w:rsidP="00074936"/>
    <w:p w:rsidR="00074936" w:rsidRDefault="00074936" w:rsidP="00074936">
      <w:r>
        <w:t xml:space="preserve">CREATE TABLE </w:t>
      </w:r>
      <w:proofErr w:type="spellStart"/>
      <w:r>
        <w:t>StoredData</w:t>
      </w:r>
      <w:proofErr w:type="spellEnd"/>
      <w:r>
        <w:t xml:space="preserve"> (</w:t>
      </w:r>
    </w:p>
    <w:p w:rsidR="00074936" w:rsidRDefault="00074936" w:rsidP="00074936">
      <w:r>
        <w:tab/>
      </w:r>
      <w:proofErr w:type="spellStart"/>
      <w:proofErr w:type="gramStart"/>
      <w:r>
        <w:t>deviceID</w:t>
      </w:r>
      <w:proofErr w:type="spellEnd"/>
      <w:proofErr w:type="gramEnd"/>
      <w:r>
        <w:tab/>
        <w:t>INT PRIMARY KEY,</w:t>
      </w:r>
    </w:p>
    <w:p w:rsidR="00074936" w:rsidRDefault="00074936" w:rsidP="00074936">
      <w:r>
        <w:tab/>
      </w:r>
      <w:proofErr w:type="gramStart"/>
      <w:r>
        <w:t>state</w:t>
      </w:r>
      <w:proofErr w:type="gramEnd"/>
      <w:r>
        <w:tab/>
      </w:r>
      <w:r>
        <w:tab/>
        <w:t>VARCHAR(255) NOT NULL,</w:t>
      </w:r>
    </w:p>
    <w:p w:rsidR="00074936" w:rsidRDefault="00074936" w:rsidP="00074936">
      <w:r>
        <w:tab/>
      </w:r>
      <w:proofErr w:type="spellStart"/>
      <w:proofErr w:type="gramStart"/>
      <w:r>
        <w:t>datetime</w:t>
      </w:r>
      <w:proofErr w:type="spellEnd"/>
      <w:proofErr w:type="gramEnd"/>
      <w:r>
        <w:tab/>
        <w:t>DATETIME DEFAULT(</w:t>
      </w:r>
      <w:proofErr w:type="spellStart"/>
      <w:r>
        <w:t>getdate</w:t>
      </w:r>
      <w:proofErr w:type="spellEnd"/>
      <w:r>
        <w:t>()), -- stores both date and time</w:t>
      </w:r>
    </w:p>
    <w:p w:rsidR="00074936" w:rsidRDefault="00074936" w:rsidP="00074936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deviceID</w:t>
      </w:r>
      <w:proofErr w:type="spellEnd"/>
      <w:r>
        <w:t>) REFERENCES Device(</w:t>
      </w:r>
      <w:proofErr w:type="spellStart"/>
      <w:r>
        <w:t>deviceID</w:t>
      </w:r>
      <w:proofErr w:type="spellEnd"/>
      <w:r>
        <w:t>)</w:t>
      </w:r>
    </w:p>
    <w:p w:rsidR="00074936" w:rsidRDefault="00074936" w:rsidP="00074936"/>
    <w:p w:rsidR="00074936" w:rsidRDefault="00074936" w:rsidP="00074936">
      <w:r>
        <w:t>)</w:t>
      </w:r>
    </w:p>
    <w:p w:rsidR="00074936" w:rsidRDefault="00074936" w:rsidP="00074936"/>
    <w:p w:rsidR="00074936" w:rsidRDefault="00074936" w:rsidP="00074936"/>
    <w:p w:rsidR="00074936" w:rsidRDefault="00074936" w:rsidP="00074936">
      <w:r>
        <w:t>-- ADMIN</w:t>
      </w:r>
    </w:p>
    <w:p w:rsidR="00074936" w:rsidRDefault="00074936" w:rsidP="00074936">
      <w:r>
        <w:t xml:space="preserve">-- </w:t>
      </w:r>
      <w:proofErr w:type="gramStart"/>
      <w:r>
        <w:t>only</w:t>
      </w:r>
      <w:proofErr w:type="gramEnd"/>
      <w:r>
        <w:t xml:space="preserve"> needs to have a log in</w:t>
      </w:r>
    </w:p>
    <w:p w:rsidR="00074936" w:rsidRDefault="00074936" w:rsidP="00074936">
      <w:r>
        <w:t>GO -- Create account data</w:t>
      </w:r>
    </w:p>
    <w:p w:rsidR="00074936" w:rsidRDefault="00074936" w:rsidP="00074936">
      <w:r>
        <w:t>INSERT INTO Account VALUES('abc@123.com', 'admin', 'john', 'smith', '2015-11-14', 'Admin');</w:t>
      </w:r>
    </w:p>
    <w:p w:rsidR="00074936" w:rsidRDefault="00074936" w:rsidP="00074936"/>
    <w:p w:rsidR="00074936" w:rsidRDefault="00074936" w:rsidP="00074936">
      <w:r>
        <w:t>-- CONSUMER</w:t>
      </w:r>
    </w:p>
    <w:p w:rsidR="00074936" w:rsidRDefault="00074936" w:rsidP="00074936">
      <w:r>
        <w:t>-- will have login, provider log in, and device data</w:t>
      </w:r>
    </w:p>
    <w:p w:rsidR="00074936" w:rsidRDefault="00074936" w:rsidP="00074936">
      <w:r>
        <w:t>GO -- Create account data</w:t>
      </w:r>
    </w:p>
    <w:p w:rsidR="00074936" w:rsidRDefault="00074936" w:rsidP="00074936">
      <w:r>
        <w:t>INSERT INTO Account VALUES('john@hotmail.com', 'consumer', 'john', 'smith', '2015-11-14', 'Consumer');</w:t>
      </w:r>
    </w:p>
    <w:p w:rsidR="00074936" w:rsidRDefault="00074936" w:rsidP="00074936">
      <w:r>
        <w:t xml:space="preserve">INSERT INTO Details </w:t>
      </w:r>
      <w:proofErr w:type="gramStart"/>
      <w:r>
        <w:t>VALUES(</w:t>
      </w:r>
      <w:proofErr w:type="gramEnd"/>
      <w:r>
        <w:t>1001, 4, 2, 2, 6, '1234 2nd Street');</w:t>
      </w:r>
    </w:p>
    <w:p w:rsidR="00074936" w:rsidRDefault="00074936" w:rsidP="00074936">
      <w:r>
        <w:t xml:space="preserve">INSERT INTO </w:t>
      </w:r>
      <w:proofErr w:type="spellStart"/>
      <w:r>
        <w:t>ProviderAccount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1001, 'john@hotmail.com', 'consumer', 'Nest'); </w:t>
      </w:r>
    </w:p>
    <w:p w:rsidR="00074936" w:rsidRDefault="00074936" w:rsidP="00074936"/>
    <w:p w:rsidR="00074936" w:rsidRDefault="00074936" w:rsidP="00074936">
      <w:r>
        <w:t>GO -- create device data</w:t>
      </w:r>
    </w:p>
    <w:p w:rsidR="00074936" w:rsidRDefault="00074936" w:rsidP="00074936">
      <w:r>
        <w:t xml:space="preserve">INSERT INTO </w:t>
      </w:r>
      <w:proofErr w:type="spellStart"/>
      <w:r>
        <w:t>DeviceData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'78 Degrees F', 25.50);</w:t>
      </w:r>
    </w:p>
    <w:p w:rsidR="00074936" w:rsidRDefault="00074936" w:rsidP="00074936">
      <w:r>
        <w:t xml:space="preserve">INSERT INTO Device </w:t>
      </w:r>
      <w:proofErr w:type="gramStart"/>
      <w:r>
        <w:t>VALUES(</w:t>
      </w:r>
      <w:proofErr w:type="gramEnd"/>
      <w:r>
        <w:t>1, 'Thermostat', 1001, 1);</w:t>
      </w:r>
    </w:p>
    <w:p w:rsidR="00074936" w:rsidRDefault="00074936" w:rsidP="00074936">
      <w:r>
        <w:t xml:space="preserve">INSERT INTO </w:t>
      </w:r>
      <w:proofErr w:type="spellStart"/>
      <w:r>
        <w:t>StoredData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'78 Degrees F', DEFAULT);</w:t>
      </w:r>
    </w:p>
    <w:p w:rsidR="00074936" w:rsidRDefault="00074936" w:rsidP="00074936"/>
    <w:p w:rsidR="00074936" w:rsidRDefault="00074936" w:rsidP="00074936">
      <w:r>
        <w:t>-- CONSUMER</w:t>
      </w:r>
    </w:p>
    <w:p w:rsidR="00074936" w:rsidRDefault="00074936" w:rsidP="00074936">
      <w:r>
        <w:t>-- will have login, provider log in, and device data</w:t>
      </w:r>
    </w:p>
    <w:p w:rsidR="00074936" w:rsidRDefault="00074936" w:rsidP="00074936">
      <w:r>
        <w:lastRenderedPageBreak/>
        <w:t>GO -- Create account data</w:t>
      </w:r>
    </w:p>
    <w:p w:rsidR="00074936" w:rsidRDefault="00074936" w:rsidP="00074936">
      <w:r>
        <w:t>INSERT INTO Account VALUES('bob@hotmail.com', 'consumer', 'bob', 'miller', '2015-11-14', 'Consumer');</w:t>
      </w:r>
    </w:p>
    <w:p w:rsidR="00074936" w:rsidRDefault="00074936" w:rsidP="00074936">
      <w:r>
        <w:t xml:space="preserve">INSERT INTO Details </w:t>
      </w:r>
      <w:proofErr w:type="gramStart"/>
      <w:r>
        <w:t>VALUES(</w:t>
      </w:r>
      <w:proofErr w:type="gramEnd"/>
      <w:r>
        <w:t>1002, 4, 2, 2, 6, '1234 56th Street');</w:t>
      </w:r>
    </w:p>
    <w:p w:rsidR="00074936" w:rsidRDefault="00074936" w:rsidP="00074936">
      <w:r>
        <w:t xml:space="preserve">INSERT INTO </w:t>
      </w:r>
      <w:proofErr w:type="spellStart"/>
      <w:r>
        <w:t>ProviderAccount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1002, 'bob@hotmail.com', 'consumer', 'Samsung'); </w:t>
      </w:r>
    </w:p>
    <w:p w:rsidR="00074936" w:rsidRDefault="00074936" w:rsidP="00074936"/>
    <w:p w:rsidR="00074936" w:rsidRDefault="00074936" w:rsidP="00074936">
      <w:r>
        <w:t>GO -- create device data</w:t>
      </w:r>
    </w:p>
    <w:p w:rsidR="00074936" w:rsidRDefault="00074936" w:rsidP="00074936">
      <w:r>
        <w:t xml:space="preserve">INSERT INTO </w:t>
      </w:r>
      <w:proofErr w:type="spellStart"/>
      <w:r>
        <w:t>DeviceData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'On', 25.50);</w:t>
      </w:r>
    </w:p>
    <w:p w:rsidR="00074936" w:rsidRDefault="00074936" w:rsidP="00074936">
      <w:r>
        <w:t xml:space="preserve">INSERT INTO Device </w:t>
      </w:r>
      <w:proofErr w:type="gramStart"/>
      <w:r>
        <w:t>VALUES(</w:t>
      </w:r>
      <w:proofErr w:type="gramEnd"/>
      <w:r>
        <w:t>2, 'Smart Bulb', 1002, 2);</w:t>
      </w:r>
    </w:p>
    <w:p w:rsidR="00074936" w:rsidRDefault="00074936" w:rsidP="00074936">
      <w:r>
        <w:t xml:space="preserve">INSERT INTO </w:t>
      </w:r>
      <w:proofErr w:type="spellStart"/>
      <w:r>
        <w:t>StoredData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'On', DEFAULT);</w:t>
      </w:r>
    </w:p>
    <w:p w:rsidR="00074936" w:rsidRDefault="00074936" w:rsidP="00074936"/>
    <w:p w:rsidR="00074936" w:rsidRDefault="00074936" w:rsidP="00074936">
      <w:r>
        <w:t>-- CONSUMER</w:t>
      </w:r>
    </w:p>
    <w:p w:rsidR="00074936" w:rsidRDefault="00074936" w:rsidP="00074936">
      <w:r>
        <w:t>-- will have login, provider log in, and device data</w:t>
      </w:r>
    </w:p>
    <w:p w:rsidR="00074936" w:rsidRDefault="00074936" w:rsidP="00074936">
      <w:r>
        <w:t>GO -- Create account data</w:t>
      </w:r>
    </w:p>
    <w:p w:rsidR="00074936" w:rsidRDefault="00074936" w:rsidP="00074936">
      <w:r>
        <w:t xml:space="preserve">INSERT INTO Account </w:t>
      </w:r>
      <w:proofErr w:type="gramStart"/>
      <w:r>
        <w:t>VALUES(</w:t>
      </w:r>
      <w:proofErr w:type="gramEnd"/>
      <w:r>
        <w:t>'reggie@hotmail.com', 'consumer', '</w:t>
      </w:r>
      <w:proofErr w:type="spellStart"/>
      <w:r>
        <w:t>reggie</w:t>
      </w:r>
      <w:proofErr w:type="spellEnd"/>
      <w:r>
        <w:t>', 'bush', '2015-11-14', 'Consumer');</w:t>
      </w:r>
    </w:p>
    <w:p w:rsidR="00074936" w:rsidRDefault="00074936" w:rsidP="00074936">
      <w:r>
        <w:t xml:space="preserve">INSERT INTO Details </w:t>
      </w:r>
      <w:proofErr w:type="gramStart"/>
      <w:r>
        <w:t>VALUES(</w:t>
      </w:r>
      <w:proofErr w:type="gramEnd"/>
      <w:r>
        <w:t xml:space="preserve">1003, 4, 2, 2, 6, '1234 New </w:t>
      </w:r>
      <w:proofErr w:type="spellStart"/>
      <w:r>
        <w:t>orleans</w:t>
      </w:r>
      <w:proofErr w:type="spellEnd"/>
      <w:r>
        <w:t xml:space="preserve"> Street');</w:t>
      </w:r>
    </w:p>
    <w:p w:rsidR="00074936" w:rsidRDefault="00074936" w:rsidP="00074936">
      <w:r>
        <w:t xml:space="preserve">INSERT INTO </w:t>
      </w:r>
      <w:proofErr w:type="spellStart"/>
      <w:r>
        <w:t>ProviderAccount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1003, 'reggie@hotmail.com', 'consumer', 'Nest'); </w:t>
      </w:r>
    </w:p>
    <w:p w:rsidR="00074936" w:rsidRDefault="00074936" w:rsidP="00074936"/>
    <w:p w:rsidR="00074936" w:rsidRDefault="00074936" w:rsidP="00074936">
      <w:r>
        <w:t>GO -- create device data</w:t>
      </w:r>
    </w:p>
    <w:p w:rsidR="00074936" w:rsidRDefault="00074936" w:rsidP="00074936">
      <w:r>
        <w:t xml:space="preserve">INSERT INTO </w:t>
      </w:r>
      <w:proofErr w:type="spellStart"/>
      <w:r>
        <w:t>DeviceData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'54 Degrees F', 25.50);</w:t>
      </w:r>
    </w:p>
    <w:p w:rsidR="00074936" w:rsidRDefault="00074936" w:rsidP="00074936">
      <w:r>
        <w:t xml:space="preserve">INSERT INTO Device </w:t>
      </w:r>
      <w:proofErr w:type="gramStart"/>
      <w:r>
        <w:t>VALUES(</w:t>
      </w:r>
      <w:proofErr w:type="gramEnd"/>
      <w:r>
        <w:t>3, 'Thermostat', 1003, 3);</w:t>
      </w:r>
    </w:p>
    <w:p w:rsidR="00074936" w:rsidRDefault="00074936" w:rsidP="00074936">
      <w:r>
        <w:t xml:space="preserve">INSERT INTO </w:t>
      </w:r>
      <w:proofErr w:type="spellStart"/>
      <w:r>
        <w:t>StoredData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'54 Degrees F', DEFAULT);</w:t>
      </w:r>
    </w:p>
    <w:p w:rsidR="00074936" w:rsidRDefault="00074936" w:rsidP="00074936"/>
    <w:p w:rsidR="00074936" w:rsidRDefault="00074936" w:rsidP="00074936"/>
    <w:p w:rsidR="00074936" w:rsidRDefault="00074936" w:rsidP="00074936"/>
    <w:p w:rsidR="00074936" w:rsidRDefault="00074936" w:rsidP="00074936"/>
    <w:p w:rsidR="00074936" w:rsidRDefault="00074936" w:rsidP="00074936">
      <w:r>
        <w:t>-- BUSINESS</w:t>
      </w:r>
    </w:p>
    <w:p w:rsidR="00074936" w:rsidRDefault="00074936" w:rsidP="00074936">
      <w:r>
        <w:t>-- will have login, and gather anonymous device data, no provider account</w:t>
      </w:r>
    </w:p>
    <w:p w:rsidR="00074936" w:rsidRDefault="00074936" w:rsidP="00074936">
      <w:r>
        <w:t>GO -- Create account data</w:t>
      </w:r>
    </w:p>
    <w:p w:rsidR="00074936" w:rsidRDefault="00074936" w:rsidP="00074936">
      <w:r>
        <w:t>INSERT INTO Account VALUES('david@hotmail.com', 'business', '</w:t>
      </w:r>
      <w:proofErr w:type="spellStart"/>
      <w:r>
        <w:t>david</w:t>
      </w:r>
      <w:proofErr w:type="spellEnd"/>
      <w:r>
        <w:t>', '</w:t>
      </w:r>
      <w:proofErr w:type="spellStart"/>
      <w:r>
        <w:t>attenborough</w:t>
      </w:r>
      <w:proofErr w:type="spellEnd"/>
      <w:r>
        <w:t>', '2015-11-14', 'Business');</w:t>
      </w:r>
    </w:p>
    <w:p w:rsidR="00074936" w:rsidRDefault="00074936" w:rsidP="00074936">
      <w:r>
        <w:t xml:space="preserve">INSERT INTO Details </w:t>
      </w:r>
      <w:proofErr w:type="gramStart"/>
      <w:r>
        <w:t>VALUES(</w:t>
      </w:r>
      <w:proofErr w:type="gramEnd"/>
      <w:r>
        <w:t xml:space="preserve">1004, 4, 2, 2, 6, '1234 3nd Street'); </w:t>
      </w:r>
    </w:p>
    <w:p w:rsidR="00074936" w:rsidRDefault="00074936" w:rsidP="00074936"/>
    <w:p w:rsidR="00074936" w:rsidRDefault="00074936" w:rsidP="00074936"/>
    <w:p w:rsidR="00074936" w:rsidRDefault="00074936" w:rsidP="00074936">
      <w:r>
        <w:t>GO -- View data</w:t>
      </w:r>
    </w:p>
    <w:p w:rsidR="00074936" w:rsidRDefault="00074936" w:rsidP="00074936">
      <w:r>
        <w:t>SELECT * FROM Account;</w:t>
      </w:r>
    </w:p>
    <w:p w:rsidR="00074936" w:rsidRDefault="00074936" w:rsidP="00074936">
      <w:r>
        <w:t>SELECT * FROM Details;</w:t>
      </w:r>
    </w:p>
    <w:p w:rsidR="00074936" w:rsidRDefault="00074936" w:rsidP="00074936">
      <w:r>
        <w:t xml:space="preserve">SELECT * FROM </w:t>
      </w:r>
      <w:proofErr w:type="spellStart"/>
      <w:r>
        <w:t>ProviderAccount</w:t>
      </w:r>
      <w:proofErr w:type="spellEnd"/>
      <w:r>
        <w:t>;</w:t>
      </w:r>
    </w:p>
    <w:p w:rsidR="00074936" w:rsidRDefault="00074936" w:rsidP="00074936">
      <w:r>
        <w:t xml:space="preserve">SELECT * FROM </w:t>
      </w:r>
      <w:proofErr w:type="spellStart"/>
      <w:r>
        <w:t>DeviceData</w:t>
      </w:r>
      <w:proofErr w:type="spellEnd"/>
      <w:r>
        <w:t>;</w:t>
      </w:r>
    </w:p>
    <w:p w:rsidR="00074936" w:rsidRDefault="00074936" w:rsidP="00074936">
      <w:r>
        <w:t>SELECT * FROM Device;</w:t>
      </w:r>
    </w:p>
    <w:p w:rsidR="001B61DB" w:rsidRDefault="00074936" w:rsidP="00074936">
      <w:r>
        <w:t xml:space="preserve">SELECT * FROM </w:t>
      </w:r>
      <w:proofErr w:type="spellStart"/>
      <w:r>
        <w:t>StoredData</w:t>
      </w:r>
      <w:proofErr w:type="spellEnd"/>
      <w:r>
        <w:t>;</w:t>
      </w:r>
      <w:bookmarkStart w:id="0" w:name="_GoBack"/>
      <w:bookmarkEnd w:id="0"/>
    </w:p>
    <w:sectPr w:rsidR="001B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36"/>
    <w:rsid w:val="00074936"/>
    <w:rsid w:val="001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3CCC-FE86-4BFB-8286-9578C778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8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%20Catelli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Catellier</dc:creator>
  <cp:keywords/>
  <dc:description/>
  <cp:lastModifiedBy>Matthew Catellier</cp:lastModifiedBy>
  <cp:revision>1</cp:revision>
  <dcterms:created xsi:type="dcterms:W3CDTF">2016-02-17T17:34:00Z</dcterms:created>
  <dcterms:modified xsi:type="dcterms:W3CDTF">2016-02-17T17:35:00Z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